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AD906" w14:textId="767672B8" w:rsidR="00737B47" w:rsidRPr="00264429" w:rsidRDefault="000641FB" w:rsidP="000641FB">
      <w:pPr>
        <w:jc w:val="both"/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</w:pP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As an early attempt to encode messages to his legions, it is reported that Caesar used a simple encoding.  If the message was “</w:t>
      </w:r>
      <w:r w:rsidRPr="000641FB">
        <w:rPr>
          <w:rFonts w:ascii="Arial" w:hAnsi="Arial" w:cs="Arial"/>
          <w:i/>
          <w:caps w:val="0"/>
          <w:spacing w:val="0"/>
          <w:w w:val="100"/>
          <w:position w:val="0"/>
          <w:sz w:val="24"/>
          <w:szCs w:val="24"/>
        </w:rPr>
        <w:t>Send legions.</w:t>
      </w:r>
      <w:proofErr w:type="gramStart"/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”,</w:t>
      </w:r>
      <w:proofErr w:type="gramEnd"/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 it would be encoded by shifting each letter to the right some number of positions in the alphabet.  </w:t>
      </w:r>
      <w:r w:rsidR="00264429"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If this would select a letter beyond a Z or before an A, start at the opposite end of the alphabet to complete the shift.  </w:t>
      </w: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All other characters including spaces and punctuation </w:t>
      </w:r>
      <w:r w:rsidR="00264429"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are </w:t>
      </w: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unchanged.  So, with a shift of 1 letter, the message would become: </w:t>
      </w:r>
      <w:proofErr w:type="spellStart"/>
      <w:r w:rsidRPr="000641FB">
        <w:rPr>
          <w:rFonts w:ascii="Arial" w:hAnsi="Arial" w:cs="Arial"/>
          <w:i/>
          <w:caps w:val="0"/>
          <w:spacing w:val="0"/>
          <w:w w:val="100"/>
          <w:position w:val="0"/>
          <w:sz w:val="24"/>
          <w:szCs w:val="24"/>
        </w:rPr>
        <w:t>Tfoe</w:t>
      </w:r>
      <w:proofErr w:type="spellEnd"/>
      <w:r w:rsidRPr="000641FB">
        <w:rPr>
          <w:rFonts w:ascii="Arial" w:hAnsi="Arial" w:cs="Arial"/>
          <w:i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 w:rsidRPr="000641FB">
        <w:rPr>
          <w:rFonts w:ascii="Arial" w:hAnsi="Arial" w:cs="Arial"/>
          <w:i/>
          <w:caps w:val="0"/>
          <w:spacing w:val="0"/>
          <w:w w:val="100"/>
          <w:position w:val="0"/>
          <w:sz w:val="24"/>
          <w:szCs w:val="24"/>
        </w:rPr>
        <w:t>mfhjpot</w:t>
      </w:r>
      <w:proofErr w:type="spellEnd"/>
      <w:r w:rsidRPr="000641FB">
        <w:rPr>
          <w:rFonts w:ascii="Arial" w:hAnsi="Arial" w:cs="Arial"/>
          <w:i/>
          <w:caps w:val="0"/>
          <w:spacing w:val="0"/>
          <w:w w:val="100"/>
          <w:position w:val="0"/>
          <w:sz w:val="24"/>
          <w:szCs w:val="24"/>
        </w:rPr>
        <w:t>.</w:t>
      </w:r>
      <w:r>
        <w:rPr>
          <w:rFonts w:ascii="Arial" w:hAnsi="Arial" w:cs="Arial"/>
          <w:i/>
          <w:caps w:val="0"/>
          <w:spacing w:val="0"/>
          <w:w w:val="100"/>
          <w:position w:val="0"/>
          <w:sz w:val="24"/>
          <w:szCs w:val="24"/>
        </w:rPr>
        <w:t xml:space="preserve">  </w:t>
      </w:r>
      <w:r w:rsidRPr="00264429"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Write your program to handle positive sh</w:t>
      </w:r>
      <w:r w:rsidR="00264429"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i</w:t>
      </w:r>
      <w:r w:rsidRPr="00264429"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fts</w:t>
      </w:r>
      <w:r w:rsidR="00264429"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.</w:t>
      </w:r>
    </w:p>
    <w:p w14:paraId="1E94B1CB" w14:textId="46D810C0" w:rsidR="00367B40" w:rsidRDefault="000641FB" w:rsidP="00367B40">
      <w:pPr>
        <w:jc w:val="both"/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</w:pP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To prove you program works, use the typing speed test sentences:</w:t>
      </w:r>
    </w:p>
    <w:p w14:paraId="497580E7" w14:textId="6E911EC9" w:rsidR="00367B40" w:rsidRPr="00264429" w:rsidRDefault="000641FB" w:rsidP="000641FB">
      <w:pPr>
        <w:ind w:left="720"/>
        <w:jc w:val="both"/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</w:pPr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Now is the time for all good men to come to the aid of their country.</w:t>
      </w:r>
    </w:p>
    <w:p w14:paraId="5056EE85" w14:textId="69546F8D" w:rsidR="000641FB" w:rsidRPr="00264429" w:rsidRDefault="000641FB" w:rsidP="000641FB">
      <w:pPr>
        <w:ind w:left="720"/>
        <w:jc w:val="both"/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</w:pPr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The quick brown fox jumps over the lazy dog.</w:t>
      </w:r>
    </w:p>
    <w:p w14:paraId="674858ED" w14:textId="42A03DAD" w:rsidR="000641FB" w:rsidRDefault="000641FB" w:rsidP="000641FB">
      <w:pPr>
        <w:jc w:val="both"/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</w:pP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With a shift of </w:t>
      </w:r>
      <w:r w:rsidR="00264429"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2, the first would result in the following:</w:t>
      </w:r>
    </w:p>
    <w:p w14:paraId="7102D4FA" w14:textId="7A6E1E44" w:rsidR="00264429" w:rsidRPr="00264429" w:rsidRDefault="00264429" w:rsidP="00264429">
      <w:pPr>
        <w:ind w:left="720"/>
        <w:jc w:val="both"/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</w:pPr>
      <w:proofErr w:type="spellStart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Pqy</w:t>
      </w:r>
      <w:proofErr w:type="spellEnd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ku</w:t>
      </w:r>
      <w:proofErr w:type="spellEnd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vjg</w:t>
      </w:r>
      <w:proofErr w:type="spellEnd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vkog</w:t>
      </w:r>
      <w:proofErr w:type="spellEnd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hq</w:t>
      </w:r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t</w:t>
      </w:r>
      <w:proofErr w:type="spellEnd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cnn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iqqf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ogp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vq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eqog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vq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vjg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ckf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gh</w:t>
      </w:r>
      <w:proofErr w:type="spellEnd"/>
      <w:proofErr w:type="gram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vjgjt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eqwpvta</w:t>
      </w:r>
      <w:proofErr w:type="spellEnd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.</w:t>
      </w:r>
    </w:p>
    <w:p w14:paraId="03CA2508" w14:textId="0646443B" w:rsidR="00264429" w:rsidRDefault="00264429" w:rsidP="00264429">
      <w:pPr>
        <w:jc w:val="both"/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</w:pP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With a shift of </w:t>
      </w: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1</w:t>
      </w: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>, the</w:t>
      </w: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second </w:t>
      </w:r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 would</w:t>
      </w:r>
      <w:proofErr w:type="gramEnd"/>
      <w:r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  <w:t xml:space="preserve"> result in the following:</w:t>
      </w:r>
    </w:p>
    <w:p w14:paraId="14B17255" w14:textId="1F85A0DE" w:rsidR="00264429" w:rsidRPr="00264429" w:rsidRDefault="00264429" w:rsidP="00264429">
      <w:pPr>
        <w:ind w:left="720"/>
        <w:jc w:val="both"/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</w:pP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Uif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rvjdl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cspxo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gpy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kvnqt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pwfs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uif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mbaz</w:t>
      </w:r>
      <w:proofErr w:type="spellEnd"/>
      <w:r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 xml:space="preserve"> eph</w:t>
      </w:r>
      <w:bookmarkStart w:id="0" w:name="_GoBack"/>
      <w:bookmarkEnd w:id="0"/>
      <w:r w:rsidRPr="00264429">
        <w:rPr>
          <w:rFonts w:ascii="Courier New" w:hAnsi="Courier New" w:cs="Courier New"/>
          <w:caps w:val="0"/>
          <w:spacing w:val="0"/>
          <w:w w:val="100"/>
          <w:position w:val="0"/>
          <w:sz w:val="24"/>
          <w:szCs w:val="24"/>
        </w:rPr>
        <w:t>.</w:t>
      </w:r>
    </w:p>
    <w:p w14:paraId="391BF1CF" w14:textId="77777777" w:rsidR="00264429" w:rsidRPr="00264429" w:rsidRDefault="00264429" w:rsidP="000641FB">
      <w:pPr>
        <w:jc w:val="both"/>
        <w:rPr>
          <w:rFonts w:ascii="Arial" w:hAnsi="Arial" w:cs="Arial"/>
          <w:caps w:val="0"/>
          <w:spacing w:val="0"/>
          <w:w w:val="100"/>
          <w:position w:val="0"/>
          <w:sz w:val="24"/>
          <w:szCs w:val="24"/>
        </w:rPr>
      </w:pPr>
    </w:p>
    <w:sectPr w:rsidR="00264429" w:rsidRPr="00264429" w:rsidSect="00604E3B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92407" w14:textId="77777777" w:rsidR="00367B40" w:rsidRDefault="00367B40" w:rsidP="008753EF">
      <w:pPr>
        <w:spacing w:after="0"/>
      </w:pPr>
      <w:r>
        <w:separator/>
      </w:r>
    </w:p>
  </w:endnote>
  <w:endnote w:type="continuationSeparator" w:id="0">
    <w:p w14:paraId="35A75D9F" w14:textId="77777777" w:rsidR="00367B40" w:rsidRDefault="00367B40" w:rsidP="008753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EF4AF" w14:textId="77777777" w:rsidR="00367B40" w:rsidRDefault="00367B40" w:rsidP="008753EF">
      <w:pPr>
        <w:spacing w:after="0"/>
      </w:pPr>
      <w:r>
        <w:separator/>
      </w:r>
    </w:p>
  </w:footnote>
  <w:footnote w:type="continuationSeparator" w:id="0">
    <w:p w14:paraId="6F4658AD" w14:textId="77777777" w:rsidR="00367B40" w:rsidRDefault="00367B40" w:rsidP="008753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E9F4A" w14:textId="55B1F5BE" w:rsidR="00457DEA" w:rsidRDefault="00367B40" w:rsidP="00367B40">
    <w:pPr>
      <w:pStyle w:val="Header"/>
      <w:jc w:val="center"/>
      <w:rPr>
        <w:rFonts w:ascii="Arial" w:hAnsi="Arial" w:cs="Arial"/>
        <w:caps w:val="0"/>
        <w:spacing w:val="0"/>
        <w:w w:val="100"/>
        <w:position w:val="0"/>
        <w:sz w:val="24"/>
        <w:szCs w:val="24"/>
      </w:rPr>
    </w:pPr>
    <w:r>
      <w:rPr>
        <w:rFonts w:ascii="Arial" w:hAnsi="Arial" w:cs="Arial"/>
        <w:caps w:val="0"/>
        <w:spacing w:val="0"/>
        <w:w w:val="100"/>
        <w:position w:val="0"/>
        <w:sz w:val="24"/>
        <w:szCs w:val="24"/>
      </w:rPr>
      <w:t>Homework #</w:t>
    </w:r>
    <w:r w:rsidR="000641FB">
      <w:rPr>
        <w:rFonts w:ascii="Arial" w:hAnsi="Arial" w:cs="Arial"/>
        <w:caps w:val="0"/>
        <w:spacing w:val="0"/>
        <w:w w:val="100"/>
        <w:position w:val="0"/>
        <w:sz w:val="24"/>
        <w:szCs w:val="24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40"/>
    <w:rsid w:val="00006259"/>
    <w:rsid w:val="000641FB"/>
    <w:rsid w:val="00264429"/>
    <w:rsid w:val="002929D6"/>
    <w:rsid w:val="002B7BAC"/>
    <w:rsid w:val="00306BDA"/>
    <w:rsid w:val="00367B40"/>
    <w:rsid w:val="00414B2D"/>
    <w:rsid w:val="004310B4"/>
    <w:rsid w:val="00457DEA"/>
    <w:rsid w:val="004B7394"/>
    <w:rsid w:val="004C4BED"/>
    <w:rsid w:val="00554F21"/>
    <w:rsid w:val="005D3C71"/>
    <w:rsid w:val="005D5BFF"/>
    <w:rsid w:val="00604E3B"/>
    <w:rsid w:val="006E17FC"/>
    <w:rsid w:val="006F3E0E"/>
    <w:rsid w:val="00737B47"/>
    <w:rsid w:val="007B2DC4"/>
    <w:rsid w:val="008256D5"/>
    <w:rsid w:val="008753EF"/>
    <w:rsid w:val="00931EC4"/>
    <w:rsid w:val="00A66954"/>
    <w:rsid w:val="00A705CB"/>
    <w:rsid w:val="00AC4CF3"/>
    <w:rsid w:val="00BC6F22"/>
    <w:rsid w:val="00C15385"/>
    <w:rsid w:val="00C363D4"/>
    <w:rsid w:val="00C80E9D"/>
    <w:rsid w:val="00D36BD3"/>
    <w:rsid w:val="00DA0E1E"/>
    <w:rsid w:val="00DA527E"/>
    <w:rsid w:val="00E71042"/>
    <w:rsid w:val="00F12422"/>
    <w:rsid w:val="00F258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2C5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w w:val="66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lbertus Medium" w:eastAsiaTheme="minorHAnsi" w:hAnsi="Albertus Medium"/>
      <w:caps/>
      <w:spacing w:val="200"/>
      <w:position w:val="6"/>
      <w:sz w:val="14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3E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53EF"/>
    <w:rPr>
      <w:rFonts w:ascii="Albertus Medium" w:eastAsiaTheme="minorHAnsi" w:hAnsi="Albertus Medium"/>
      <w:caps/>
      <w:spacing w:val="200"/>
      <w:position w:val="6"/>
      <w:sz w:val="14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53E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53EF"/>
    <w:rPr>
      <w:rFonts w:ascii="Albertus Medium" w:eastAsiaTheme="minorHAnsi" w:hAnsi="Albertus Medium"/>
      <w:caps/>
      <w:spacing w:val="200"/>
      <w:position w:val="6"/>
      <w:sz w:val="144"/>
      <w:szCs w:val="22"/>
      <w:lang w:eastAsia="en-US"/>
    </w:rPr>
  </w:style>
  <w:style w:type="table" w:styleId="TableGrid">
    <w:name w:val="Table Grid"/>
    <w:basedOn w:val="TableNormal"/>
    <w:uiPriority w:val="59"/>
    <w:rsid w:val="004C4BE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F2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22"/>
    <w:rPr>
      <w:rFonts w:ascii="Lucida Grande" w:eastAsiaTheme="minorHAnsi" w:hAnsi="Lucida Grande" w:cs="Lucida Grande"/>
      <w:caps/>
      <w:spacing w:val="200"/>
      <w:position w:val="6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w w:val="66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lbertus Medium" w:eastAsiaTheme="minorHAnsi" w:hAnsi="Albertus Medium"/>
      <w:caps/>
      <w:spacing w:val="200"/>
      <w:position w:val="6"/>
      <w:sz w:val="14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3E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53EF"/>
    <w:rPr>
      <w:rFonts w:ascii="Albertus Medium" w:eastAsiaTheme="minorHAnsi" w:hAnsi="Albertus Medium"/>
      <w:caps/>
      <w:spacing w:val="200"/>
      <w:position w:val="6"/>
      <w:sz w:val="14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53E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53EF"/>
    <w:rPr>
      <w:rFonts w:ascii="Albertus Medium" w:eastAsiaTheme="minorHAnsi" w:hAnsi="Albertus Medium"/>
      <w:caps/>
      <w:spacing w:val="200"/>
      <w:position w:val="6"/>
      <w:sz w:val="144"/>
      <w:szCs w:val="22"/>
      <w:lang w:eastAsia="en-US"/>
    </w:rPr>
  </w:style>
  <w:style w:type="table" w:styleId="TableGrid">
    <w:name w:val="Table Grid"/>
    <w:basedOn w:val="TableNormal"/>
    <w:uiPriority w:val="59"/>
    <w:rsid w:val="004C4BE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F2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22"/>
    <w:rPr>
      <w:rFonts w:ascii="Lucida Grande" w:eastAsiaTheme="minorHAnsi" w:hAnsi="Lucida Grande" w:cs="Lucida Grande"/>
      <w:caps/>
      <w:spacing w:val="200"/>
      <w:position w:val="6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842DDE77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Collins</dc:creator>
  <cp:lastModifiedBy>rcollins</cp:lastModifiedBy>
  <cp:revision>3</cp:revision>
  <cp:lastPrinted>2012-08-08T06:02:00Z</cp:lastPrinted>
  <dcterms:created xsi:type="dcterms:W3CDTF">2013-07-01T21:39:00Z</dcterms:created>
  <dcterms:modified xsi:type="dcterms:W3CDTF">2013-07-01T21:55:00Z</dcterms:modified>
</cp:coreProperties>
</file>